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799" w:rsidRDefault="007C65BA">
      <w:pPr>
        <w:pStyle w:val="Title"/>
      </w:pPr>
      <w:r>
        <w:t>Version 11</w:t>
      </w:r>
      <w:bookmarkStart w:id="0" w:name="_GoBack"/>
      <w:bookmarkEnd w:id="0"/>
    </w:p>
    <w:p w:rsidR="00346799" w:rsidRDefault="000A3278">
      <w:pPr>
        <w:pStyle w:val="Heading1"/>
      </w:pPr>
      <w:r>
        <w:t>Heading</w:t>
      </w:r>
    </w:p>
    <w:p w:rsidR="00346799" w:rsidRDefault="000A3278">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346799" w:rsidRDefault="000A3278">
      <w:r>
        <w:t>Go ahead and get started.</w:t>
      </w:r>
    </w:p>
    <w:sectPr w:rsidR="00346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78"/>
    <w:rsid w:val="000A3278"/>
    <w:rsid w:val="00242DD0"/>
    <w:rsid w:val="002507DB"/>
    <w:rsid w:val="00346799"/>
    <w:rsid w:val="00360A1E"/>
    <w:rsid w:val="003E46F1"/>
    <w:rsid w:val="003F0C27"/>
    <w:rsid w:val="00626E96"/>
    <w:rsid w:val="007C65BA"/>
    <w:rsid w:val="00D90356"/>
    <w:rsid w:val="00DB59C3"/>
    <w:rsid w:val="00E83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798F8-74AD-4D48-A46A-6E7C4A8F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204</TotalTime>
  <Pages>1</Pages>
  <Words>53</Words>
  <Characters>307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11</cp:revision>
  <dcterms:created xsi:type="dcterms:W3CDTF">2014-08-11T14:38:00Z</dcterms:created>
  <dcterms:modified xsi:type="dcterms:W3CDTF">2014-08-18T10:48:00Z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